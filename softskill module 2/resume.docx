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37D46" w14:textId="77777777" w:rsidR="000C5405" w:rsidRPr="000C5405" w:rsidRDefault="000C5405">
      <w:pPr>
        <w:rPr>
          <w:sz w:val="16"/>
          <w:szCs w:val="16"/>
        </w:rPr>
      </w:pPr>
      <w:r w:rsidRPr="006B41B4">
        <w:rPr>
          <w:noProof/>
          <w:lang w:eastAsia="en-AU"/>
        </w:rPr>
        <mc:AlternateContent>
          <mc:Choice Requires="wps">
            <w:drawing>
              <wp:anchor distT="0" distB="0" distL="114300" distR="114300" simplePos="0" relativeHeight="251659264" behindDoc="1" locked="1" layoutInCell="1" allowOverlap="1" wp14:anchorId="4C1402C1" wp14:editId="36BA7251">
                <wp:simplePos x="0" y="0"/>
                <wp:positionH relativeFrom="page">
                  <wp:posOffset>228600</wp:posOffset>
                </wp:positionH>
                <wp:positionV relativeFrom="paragraph">
                  <wp:posOffset>126365</wp:posOffset>
                </wp:positionV>
                <wp:extent cx="3004820" cy="9466580"/>
                <wp:effectExtent l="0" t="0" r="0" b="3175"/>
                <wp:wrapNone/>
                <wp:docPr id="4" name="Manual Input 4"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4820" cy="946658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73D5917A"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Decorative" style="position:absolute;margin-left:18pt;margin-top:9.95pt;width:236.6pt;height:745.4pt;z-index:-251657216;visibility:visible;mso-wrap-style:square;mso-width-percent:405;mso-height-percent:941;mso-wrap-distance-left:9pt;mso-wrap-distance-top:0;mso-wrap-distance-right:9pt;mso-wrap-distance-bottom:0;mso-position-horizontal:absolute;mso-position-horizontal-relative:page;mso-position-vertical:absolute;mso-position-vertical-relative:text;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" fillcolor="#eaf4d7 [660]" stroked="f" strokeweight="1pt">
                <w10:wrap anchorx="page"/>
                <w10:anchorlock/>
              </v:shape>
            </w:pict>
          </mc:Fallback>
        </mc:AlternateContent>
      </w:r>
    </w:p>
    <w:tbl>
      <w:tblPr>
        <w:tblW w:w="5010" w:type="pct"/>
        <w:tblLayout w:type="fixed"/>
        <w:tblCellMar>
          <w:left w:w="115" w:type="dxa"/>
          <w:right w:w="115" w:type="dxa"/>
        </w:tblCellMar>
        <w:tblLook w:val="04A0" w:firstRow="1" w:lastRow="0" w:firstColumn="1" w:lastColumn="0" w:noHBand="0" w:noVBand="1"/>
      </w:tblPr>
      <w:tblGrid>
        <w:gridCol w:w="4421"/>
        <w:gridCol w:w="504"/>
        <w:gridCol w:w="6618"/>
      </w:tblGrid>
      <w:tr w:rsidR="006D409C" w14:paraId="6E81AFE6" w14:textId="77777777" w:rsidTr="1F497AB5">
        <w:trPr>
          <w:trHeight w:val="1080"/>
        </w:trPr>
        <w:tc>
          <w:tcPr>
            <w:tcW w:w="4421" w:type="dxa"/>
            <w:vMerge w:val="restart"/>
            <w:tcMar>
              <w:left w:w="360" w:type="dxa"/>
            </w:tcMar>
            <w:vAlign w:val="bottom"/>
          </w:tcPr>
          <w:p w14:paraId="2D69DA92" w14:textId="5B603142" w:rsidR="006D409C" w:rsidRPr="006B41B4" w:rsidRDefault="006F4A12" w:rsidP="006D409C">
            <w:pPr>
              <w:tabs>
                <w:tab w:val="left" w:pos="990"/>
              </w:tabs>
              <w:jc w:val="center"/>
            </w:pPr>
            <w:r>
              <w:rPr>
                <w:noProof/>
              </w:rPr>
              <w:drawing>
                <wp:inline distT="0" distB="0" distL="0" distR="0" wp14:anchorId="144E996E" wp14:editId="01C547C7">
                  <wp:extent cx="849086" cy="1474470"/>
                  <wp:effectExtent l="0" t="0" r="8255" b="0"/>
                  <wp:docPr id="123903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35565" name="Picture 1239035565"/>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876095" cy="1521372"/>
                          </a:xfrm>
                          <a:prstGeom prst="rect">
                            <a:avLst/>
                          </a:prstGeom>
                        </pic:spPr>
                      </pic:pic>
                    </a:graphicData>
                  </a:graphic>
                </wp:inline>
              </w:drawing>
            </w:r>
          </w:p>
        </w:tc>
        <w:tc>
          <w:tcPr>
            <w:tcW w:w="504" w:type="dxa"/>
            <w:shd w:val="clear" w:color="auto" w:fill="31521B" w:themeFill="accent2" w:themeFillShade="80"/>
          </w:tcPr>
          <w:p w14:paraId="50F2DB7E" w14:textId="77777777" w:rsidR="006D409C" w:rsidRDefault="006D409C" w:rsidP="006D409C">
            <w:pPr>
              <w:tabs>
                <w:tab w:val="left" w:pos="990"/>
              </w:tabs>
            </w:pPr>
          </w:p>
        </w:tc>
        <w:tc>
          <w:tcPr>
            <w:tcW w:w="6618" w:type="dxa"/>
            <w:shd w:val="clear" w:color="auto" w:fill="31521B" w:themeFill="accent2" w:themeFillShade="80"/>
            <w:vAlign w:val="center"/>
          </w:tcPr>
          <w:p w14:paraId="0FDB636B" w14:textId="77777777" w:rsidR="006D409C" w:rsidRDefault="00F67E3D" w:rsidP="00776643">
            <w:pPr>
              <w:pStyle w:val="Heading1"/>
            </w:pPr>
            <w:sdt>
              <w:sdtPr>
                <w:id w:val="1049110328"/>
                <w:placeholder>
                  <w:docPart w:val="C461D0822FE2498ABEB3887321485F82"/>
                </w:placeholder>
                <w:temporary/>
                <w:showingPlcHdr/>
                <w15:appearance w15:val="hidden"/>
              </w:sdtPr>
              <w:sdtEndPr/>
              <w:sdtContent>
                <w:r w:rsidR="006D409C" w:rsidRPr="00036450">
                  <w:t>EDUCATION</w:t>
                </w:r>
              </w:sdtContent>
            </w:sdt>
          </w:p>
        </w:tc>
      </w:tr>
      <w:tr w:rsidR="006D409C" w14:paraId="4EDC3F71" w14:textId="77777777" w:rsidTr="1F497AB5">
        <w:trPr>
          <w:trHeight w:val="3024"/>
        </w:trPr>
        <w:tc>
          <w:tcPr>
            <w:tcW w:w="4421" w:type="dxa"/>
            <w:vMerge/>
            <w:tcMar>
              <w:left w:w="360" w:type="dxa"/>
            </w:tcMar>
            <w:vAlign w:val="bottom"/>
          </w:tcPr>
          <w:p w14:paraId="0045F4F5" w14:textId="77777777" w:rsidR="006D409C" w:rsidRDefault="006D409C" w:rsidP="00776643">
            <w:pPr>
              <w:tabs>
                <w:tab w:val="left" w:pos="990"/>
              </w:tabs>
              <w:jc w:val="center"/>
              <w:rPr>
                <w:noProof/>
              </w:rPr>
            </w:pPr>
          </w:p>
        </w:tc>
        <w:tc>
          <w:tcPr>
            <w:tcW w:w="504" w:type="dxa"/>
            <w:tcMar>
              <w:left w:w="0" w:type="dxa"/>
              <w:right w:w="0" w:type="dxa"/>
            </w:tcMar>
          </w:tcPr>
          <w:p w14:paraId="16D30BC9" w14:textId="77777777" w:rsidR="006D409C" w:rsidRDefault="006D409C" w:rsidP="00776643">
            <w:pPr>
              <w:tabs>
                <w:tab w:val="left" w:pos="990"/>
              </w:tabs>
            </w:pPr>
            <w:r>
              <w:rPr>
                <w:noProof/>
                <w:lang w:val="en-AU" w:eastAsia="en-AU"/>
              </w:rPr>
              <mc:AlternateContent>
                <mc:Choice Requires="wps">
                  <w:drawing>
                    <wp:inline distT="0" distB="0" distL="0" distR="0" wp14:anchorId="29A35677" wp14:editId="7A38D3BE">
                      <wp:extent cx="227812" cy="311173"/>
                      <wp:effectExtent l="0" t="3810" r="0" b="0"/>
                      <wp:docPr id="3" name="Right Triangle 3"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1C33D"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A35677" id="Right Triangle 3" o:spid="_x0000_s1026" alt="Decorative"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1261C33D" w14:textId="77777777" w:rsidR="006D409C" w:rsidRPr="00AF4EA4" w:rsidRDefault="006D409C" w:rsidP="006D409C">
                            <w:pPr>
                              <w:jc w:val="center"/>
                              <w:rPr>
                                <w:color w:val="455F51" w:themeColor="text2"/>
                              </w:rPr>
                            </w:pPr>
                          </w:p>
                        </w:txbxContent>
                      </v:textbox>
                      <w10:anchorlock/>
                    </v:shape>
                  </w:pict>
                </mc:Fallback>
              </mc:AlternateContent>
            </w:r>
          </w:p>
        </w:tc>
        <w:tc>
          <w:tcPr>
            <w:tcW w:w="6618" w:type="dxa"/>
          </w:tcPr>
          <w:p w14:paraId="3977DB03" w14:textId="1C752B5A" w:rsidR="006D409C" w:rsidRPr="00036450" w:rsidRDefault="00866744" w:rsidP="1F497AB5">
            <w:pPr>
              <w:rPr>
                <w:b/>
                <w:bCs/>
              </w:rPr>
            </w:pPr>
            <w:r>
              <w:rPr>
                <w:b/>
                <w:bCs/>
              </w:rPr>
              <w:t>Saurashtra university</w:t>
            </w:r>
          </w:p>
          <w:p w14:paraId="4619E4C0" w14:textId="483039AD" w:rsidR="006D409C" w:rsidRPr="00036450" w:rsidRDefault="00866744" w:rsidP="00776643">
            <w:pPr>
              <w:pStyle w:val="Date"/>
            </w:pPr>
            <w:r>
              <w:t>In year 2024</w:t>
            </w:r>
          </w:p>
          <w:p w14:paraId="6A6983EC" w14:textId="18A8B528" w:rsidR="5DCE7ACB" w:rsidRDefault="00866744" w:rsidP="1F497AB5">
            <w:r>
              <w:t xml:space="preserve">B.B.A </w:t>
            </w:r>
          </w:p>
          <w:p w14:paraId="6CF6DD55" w14:textId="77777777" w:rsidR="006D409C" w:rsidRDefault="006D409C" w:rsidP="00776643"/>
          <w:p w14:paraId="5595F599" w14:textId="15219C41" w:rsidR="006D409C" w:rsidRPr="00036450" w:rsidRDefault="00866744" w:rsidP="1F497AB5">
            <w:pPr>
              <w:rPr>
                <w:b/>
                <w:bCs/>
              </w:rPr>
            </w:pPr>
            <w:r>
              <w:rPr>
                <w:b/>
                <w:bCs/>
              </w:rPr>
              <w:t>Tops Technology</w:t>
            </w:r>
          </w:p>
          <w:p w14:paraId="74FBC1D3" w14:textId="090FBD46" w:rsidR="006D409C" w:rsidRDefault="00866744" w:rsidP="00776643">
            <w:pPr>
              <w:pStyle w:val="Date"/>
            </w:pPr>
            <w:r>
              <w:t>In year 2025</w:t>
            </w:r>
          </w:p>
          <w:p w14:paraId="23CB5D81" w14:textId="487B16D7" w:rsidR="00866744" w:rsidRPr="00866744" w:rsidRDefault="00866744" w:rsidP="00866744">
            <w:r>
              <w:t>Digital Marketing</w:t>
            </w:r>
          </w:p>
          <w:p w14:paraId="7947B449" w14:textId="1374855B" w:rsidR="006D409C" w:rsidRDefault="006D409C" w:rsidP="00267B4B"/>
        </w:tc>
      </w:tr>
      <w:tr w:rsidR="006D409C" w14:paraId="51FFAD90" w14:textId="77777777" w:rsidTr="1F497AB5">
        <w:trPr>
          <w:trHeight w:val="1080"/>
        </w:trPr>
        <w:tc>
          <w:tcPr>
            <w:tcW w:w="4421" w:type="dxa"/>
            <w:vMerge w:val="restart"/>
            <w:tcMar>
              <w:left w:w="360" w:type="dxa"/>
            </w:tcMar>
            <w:vAlign w:val="bottom"/>
          </w:tcPr>
          <w:p w14:paraId="727AB3AE" w14:textId="67FC046B" w:rsidR="006D409C" w:rsidRDefault="00866744" w:rsidP="005D47DE">
            <w:pPr>
              <w:pStyle w:val="Title"/>
            </w:pPr>
            <w:r>
              <w:t>riya raval</w:t>
            </w:r>
          </w:p>
          <w:p w14:paraId="3C0C3720" w14:textId="28976964" w:rsidR="00866744" w:rsidRPr="00866744" w:rsidRDefault="00866744" w:rsidP="00866744"/>
          <w:p w14:paraId="684C0E0C" w14:textId="537D1C38" w:rsidR="006D409C" w:rsidRPr="005D47DE" w:rsidRDefault="006D409C" w:rsidP="005D47DE">
            <w:pPr>
              <w:pStyle w:val="Subtitle"/>
            </w:pPr>
          </w:p>
          <w:p w14:paraId="48C3DBAB" w14:textId="77777777" w:rsidR="006D409C" w:rsidRPr="005D47DE" w:rsidRDefault="00F67E3D" w:rsidP="005D47DE">
            <w:pPr>
              <w:pStyle w:val="Heading2"/>
            </w:pPr>
            <w:sdt>
              <w:sdtPr>
                <w:id w:val="-1448076370"/>
                <w:placeholder>
                  <w:docPart w:val="041D0D1808C7429FA12C9DA427CEBFEB"/>
                </w:placeholder>
                <w:temporary/>
                <w:showingPlcHdr/>
                <w15:appearance w15:val="hidden"/>
              </w:sdtPr>
              <w:sdtEndPr/>
              <w:sdtContent>
                <w:r w:rsidR="006D409C" w:rsidRPr="005D47DE">
                  <w:t>Profile</w:t>
                </w:r>
              </w:sdtContent>
            </w:sdt>
          </w:p>
          <w:p w14:paraId="1CCF0BE3" w14:textId="77777777" w:rsidR="006D409C" w:rsidRPr="00575305" w:rsidRDefault="006D409C" w:rsidP="00A75FCE">
            <w:pPr>
              <w:pStyle w:val="ProfileText"/>
            </w:pPr>
          </w:p>
          <w:p w14:paraId="4E07B1FF" w14:textId="1B4C1D0F" w:rsidR="006D409C" w:rsidRPr="00575305" w:rsidRDefault="00866744" w:rsidP="00A75FCE">
            <w:pPr>
              <w:pStyle w:val="ProfileText"/>
            </w:pPr>
            <w:r>
              <w:t>A motivated BBA graduate currently enhancing digital marketing skills through a certified program at TOPS Technologies. Possess one year of experience as a teacher, showcasing strong communication, organizational, and interpersonal abilities. Eager to apply a solid foundation in business and emerging digital marketing expertise to contribute effectively in a dynamic marketing environment. Adaptable, quick to learn, and driven to grow in the digital space.</w:t>
            </w:r>
          </w:p>
          <w:p w14:paraId="184455C3" w14:textId="77777777" w:rsidR="006D409C" w:rsidRPr="006B41B4" w:rsidRDefault="006D409C" w:rsidP="005D47DE"/>
          <w:p w14:paraId="109AD051" w14:textId="77777777" w:rsidR="006D409C" w:rsidRPr="006B41B4" w:rsidRDefault="00F67E3D" w:rsidP="005D47DE">
            <w:pPr>
              <w:pStyle w:val="Heading2"/>
            </w:pPr>
            <w:sdt>
              <w:sdtPr>
                <w:id w:val="-1954003311"/>
                <w:placeholder>
                  <w:docPart w:val="7DAE0767A4154CCA854556DE4E0D060D"/>
                </w:placeholder>
                <w:temporary/>
                <w:showingPlcHdr/>
                <w15:appearance w15:val="hidden"/>
              </w:sdtPr>
              <w:sdtEndPr/>
              <w:sdtContent>
                <w:r w:rsidR="006D409C" w:rsidRPr="006B41B4">
                  <w:rPr>
                    <w:rStyle w:val="Heading2Char"/>
                  </w:rPr>
                  <w:t>CONTACT</w:t>
                </w:r>
              </w:sdtContent>
            </w:sdt>
          </w:p>
          <w:p w14:paraId="1E3668ED" w14:textId="77777777" w:rsidR="006D409C" w:rsidRPr="006B41B4" w:rsidRDefault="00F67E3D" w:rsidP="00A75FCE">
            <w:pPr>
              <w:pStyle w:val="ContactDetails"/>
            </w:pPr>
            <w:sdt>
              <w:sdtPr>
                <w:id w:val="1111563247"/>
                <w:placeholder>
                  <w:docPart w:val="144E80CDA4A74F998020D31B77966305"/>
                </w:placeholder>
                <w:temporary/>
                <w:showingPlcHdr/>
                <w15:appearance w15:val="hidden"/>
              </w:sdtPr>
              <w:sdtEndPr/>
              <w:sdtContent>
                <w:r w:rsidR="006D409C" w:rsidRPr="006B41B4">
                  <w:t>PHONE:</w:t>
                </w:r>
              </w:sdtContent>
            </w:sdt>
          </w:p>
          <w:p w14:paraId="28641A1A" w14:textId="7B104AC5" w:rsidR="006D409C" w:rsidRPr="006B41B4" w:rsidRDefault="00866744" w:rsidP="00A75FCE">
            <w:pPr>
              <w:pStyle w:val="ContactDetails"/>
            </w:pPr>
            <w:r>
              <w:rPr>
                <w:lang w:val="fr-FR"/>
              </w:rPr>
              <w:t>6353730813</w:t>
            </w:r>
          </w:p>
          <w:p w14:paraId="234A0E4B" w14:textId="77777777" w:rsidR="006D409C" w:rsidRPr="006B41B4" w:rsidRDefault="006D409C" w:rsidP="00A75FCE">
            <w:pPr>
              <w:pStyle w:val="ContactDetails"/>
            </w:pPr>
          </w:p>
          <w:p w14:paraId="6B132B96" w14:textId="77777777" w:rsidR="006D409C" w:rsidRPr="006B41B4" w:rsidRDefault="00F67E3D" w:rsidP="00A75FCE">
            <w:pPr>
              <w:pStyle w:val="ContactDetails"/>
            </w:pPr>
            <w:sdt>
              <w:sdtPr>
                <w:id w:val="67859272"/>
                <w:placeholder>
                  <w:docPart w:val="5A446E3E470047FB9EA2A9B7FEB41030"/>
                </w:placeholder>
                <w:temporary/>
                <w:showingPlcHdr/>
                <w15:appearance w15:val="hidden"/>
              </w:sdtPr>
              <w:sdtEndPr/>
              <w:sdtContent>
                <w:r w:rsidR="006D409C" w:rsidRPr="006B41B4">
                  <w:t>WEBSITE:</w:t>
                </w:r>
              </w:sdtContent>
            </w:sdt>
          </w:p>
          <w:p w14:paraId="1CCB31CA" w14:textId="77777777" w:rsidR="00866744" w:rsidRDefault="00866744" w:rsidP="00866744">
            <w:r>
              <w:rPr>
                <w:rFonts w:ascii="Segoe UI" w:hAnsi="Segoe UI" w:cs="Segoe UI"/>
                <w:sz w:val="21"/>
                <w:szCs w:val="21"/>
                <w:shd w:val="clear" w:color="auto" w:fill="FFFFFF"/>
              </w:rPr>
              <w:t>www.linkedin.com/in/raval-riya-9787a4364</w:t>
            </w:r>
          </w:p>
          <w:p w14:paraId="597BF940" w14:textId="49338A9C" w:rsidR="006D409C" w:rsidRPr="006B41B4" w:rsidRDefault="006D409C" w:rsidP="00A75FCE">
            <w:pPr>
              <w:pStyle w:val="ContactDetails"/>
            </w:pPr>
          </w:p>
          <w:p w14:paraId="0415EB7D" w14:textId="77777777" w:rsidR="006D409C" w:rsidRPr="006B41B4" w:rsidRDefault="006D409C" w:rsidP="005D47DE"/>
          <w:p w14:paraId="57F7C8B7" w14:textId="77777777" w:rsidR="006D409C" w:rsidRPr="00267B4B" w:rsidRDefault="00F67E3D" w:rsidP="00A75FCE">
            <w:pPr>
              <w:pStyle w:val="ContactDetails"/>
              <w:rPr>
                <w:lang w:val="fr-FR"/>
              </w:rPr>
            </w:pPr>
            <w:sdt>
              <w:sdtPr>
                <w:id w:val="-240260293"/>
                <w:placeholder>
                  <w:docPart w:val="9D61698643C84E98A6A0A79F28BF6FD7"/>
                </w:placeholder>
                <w:temporary/>
                <w:showingPlcHdr/>
                <w15:appearance w15:val="hidden"/>
              </w:sdtPr>
              <w:sdtEndPr/>
              <w:sdtContent>
                <w:r w:rsidR="006D409C" w:rsidRPr="00267B4B">
                  <w:rPr>
                    <w:lang w:val="fr-FR"/>
                  </w:rPr>
                  <w:t>EMAIL:</w:t>
                </w:r>
              </w:sdtContent>
            </w:sdt>
          </w:p>
          <w:p w14:paraId="57DBF80F" w14:textId="7EC611FB" w:rsidR="006D409C" w:rsidRPr="00267B4B" w:rsidRDefault="00866744" w:rsidP="00267B4B">
            <w:pPr>
              <w:rPr>
                <w:rStyle w:val="Hyperlink"/>
              </w:rPr>
            </w:pPr>
            <w:r>
              <w:t>Riyaadigital0@gmail.com</w:t>
            </w:r>
          </w:p>
        </w:tc>
        <w:tc>
          <w:tcPr>
            <w:tcW w:w="504" w:type="dxa"/>
            <w:shd w:val="clear" w:color="auto" w:fill="31521B" w:themeFill="accent2" w:themeFillShade="80"/>
          </w:tcPr>
          <w:p w14:paraId="2CC840A6" w14:textId="77777777" w:rsidR="006D409C" w:rsidRDefault="006D409C" w:rsidP="00776643">
            <w:pPr>
              <w:tabs>
                <w:tab w:val="left" w:pos="990"/>
              </w:tabs>
            </w:pPr>
          </w:p>
        </w:tc>
        <w:tc>
          <w:tcPr>
            <w:tcW w:w="6618" w:type="dxa"/>
            <w:shd w:val="clear" w:color="auto" w:fill="31521B" w:themeFill="accent2" w:themeFillShade="80"/>
            <w:vAlign w:val="center"/>
          </w:tcPr>
          <w:p w14:paraId="1964FB0C" w14:textId="77777777" w:rsidR="006D409C" w:rsidRDefault="00F67E3D" w:rsidP="00776643">
            <w:pPr>
              <w:pStyle w:val="Heading1"/>
              <w:rPr>
                <w:b/>
              </w:rPr>
            </w:pPr>
            <w:sdt>
              <w:sdtPr>
                <w:id w:val="1001553383"/>
                <w:placeholder>
                  <w:docPart w:val="F770D67234B542AFACAC72BF9230E66D"/>
                </w:placeholder>
                <w:temporary/>
                <w:showingPlcHdr/>
                <w15:appearance w15:val="hidden"/>
              </w:sdtPr>
              <w:sdtEndPr/>
              <w:sdtContent>
                <w:r w:rsidR="006D409C" w:rsidRPr="00036450">
                  <w:t>WORK EXPERIENCE</w:t>
                </w:r>
              </w:sdtContent>
            </w:sdt>
          </w:p>
        </w:tc>
      </w:tr>
      <w:tr w:rsidR="006D409C" w14:paraId="7AA610EA" w14:textId="77777777" w:rsidTr="1F497AB5">
        <w:trPr>
          <w:trHeight w:val="5688"/>
        </w:trPr>
        <w:tc>
          <w:tcPr>
            <w:tcW w:w="4421" w:type="dxa"/>
            <w:vMerge/>
            <w:vAlign w:val="bottom"/>
          </w:tcPr>
          <w:p w14:paraId="58B23B9D" w14:textId="77777777" w:rsidR="006D409C" w:rsidRDefault="006D409C" w:rsidP="00776643">
            <w:pPr>
              <w:ind w:right="0"/>
              <w:rPr>
                <w:noProof/>
              </w:rPr>
            </w:pPr>
          </w:p>
        </w:tc>
        <w:tc>
          <w:tcPr>
            <w:tcW w:w="504" w:type="dxa"/>
            <w:tcMar>
              <w:left w:w="0" w:type="dxa"/>
              <w:right w:w="0" w:type="dxa"/>
            </w:tcMar>
          </w:tcPr>
          <w:p w14:paraId="48A5C8C1" w14:textId="77777777" w:rsidR="006D409C" w:rsidRDefault="00F56513" w:rsidP="00776643">
            <w:pPr>
              <w:tabs>
                <w:tab w:val="left" w:pos="990"/>
              </w:tabs>
            </w:pPr>
            <w:r>
              <w:rPr>
                <w:noProof/>
                <w:lang w:val="en-AU" w:eastAsia="en-AU"/>
              </w:rPr>
              <mc:AlternateContent>
                <mc:Choice Requires="wps">
                  <w:drawing>
                    <wp:inline distT="0" distB="0" distL="0" distR="0" wp14:anchorId="712008EC" wp14:editId="75032AF6">
                      <wp:extent cx="227812" cy="311173"/>
                      <wp:effectExtent l="0" t="3810" r="0" b="0"/>
                      <wp:docPr id="6" name="Right Triangle 3"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B1B525"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12008EC" id="_x0000_s1027" alt="Decorative"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48B1B525" w14:textId="77777777" w:rsidR="00F56513" w:rsidRPr="00AF4EA4" w:rsidRDefault="00F56513" w:rsidP="00F56513">
                            <w:pPr>
                              <w:jc w:val="center"/>
                              <w:rPr>
                                <w:color w:val="455F51" w:themeColor="text2"/>
                              </w:rPr>
                            </w:pPr>
                          </w:p>
                        </w:txbxContent>
                      </v:textbox>
                      <w10:anchorlock/>
                    </v:shape>
                  </w:pict>
                </mc:Fallback>
              </mc:AlternateContent>
            </w:r>
          </w:p>
        </w:tc>
        <w:tc>
          <w:tcPr>
            <w:tcW w:w="6618" w:type="dxa"/>
          </w:tcPr>
          <w:p w14:paraId="1B138256" w14:textId="6C1D7080" w:rsidR="006D409C" w:rsidRDefault="00866744" w:rsidP="1F497AB5">
            <w:pPr>
              <w:rPr>
                <w:b/>
                <w:bCs/>
              </w:rPr>
            </w:pPr>
            <w:r>
              <w:rPr>
                <w:b/>
                <w:bCs/>
              </w:rPr>
              <w:t xml:space="preserve">As a </w:t>
            </w:r>
            <w:proofErr w:type="gramStart"/>
            <w:r>
              <w:rPr>
                <w:b/>
                <w:bCs/>
              </w:rPr>
              <w:t>Teacher</w:t>
            </w:r>
            <w:proofErr w:type="gramEnd"/>
            <w:r>
              <w:rPr>
                <w:b/>
                <w:bCs/>
              </w:rPr>
              <w:t xml:space="preserve"> </w:t>
            </w:r>
          </w:p>
          <w:p w14:paraId="567BD823" w14:textId="216AD6B7" w:rsidR="006D409C" w:rsidRDefault="006D409C" w:rsidP="00776643"/>
          <w:p w14:paraId="2EC1FEC9" w14:textId="4DB07910" w:rsidR="00866744" w:rsidRPr="00036450" w:rsidRDefault="00866744" w:rsidP="00776643">
            <w:r>
              <w:t>Completed one year as a teacher, developing strong classroom management, communication, and instructional skills. Successfully planned and delivered engaging lessons, adapted teaching methods to meet diverse student needs, and fostered a positive learning environment. Gained valuable experience in mentoring students, assessing academic progress, and building strong relationships with learners and parents. This role enhanced my leadership, patience, and ability to explain complex concepts clearly—skills that are transferable to any professional field.</w:t>
            </w:r>
          </w:p>
          <w:p w14:paraId="681F87B6" w14:textId="0459DAC7" w:rsidR="006D409C" w:rsidRDefault="006D409C" w:rsidP="00776643"/>
          <w:p w14:paraId="1CA63885" w14:textId="77777777" w:rsidR="006D409C" w:rsidRDefault="006D409C" w:rsidP="00776643"/>
          <w:p w14:paraId="2FD31345" w14:textId="610CCEA4" w:rsidR="006D409C" w:rsidRPr="004D3011" w:rsidRDefault="006D409C" w:rsidP="1F497AB5">
            <w:pPr>
              <w:rPr>
                <w:b/>
                <w:bCs/>
              </w:rPr>
            </w:pPr>
          </w:p>
          <w:p w14:paraId="4F970672" w14:textId="0EC2015C" w:rsidR="006D409C" w:rsidRPr="004D3011" w:rsidRDefault="006D409C" w:rsidP="00776643"/>
          <w:p w14:paraId="6FDF2F15" w14:textId="38538C3E" w:rsidR="006D409C" w:rsidRPr="004D3011" w:rsidRDefault="006D409C" w:rsidP="00776643"/>
          <w:p w14:paraId="601E3981" w14:textId="77777777" w:rsidR="006D409C" w:rsidRDefault="006D409C" w:rsidP="00776643"/>
          <w:p w14:paraId="0290F3E4" w14:textId="674EF793" w:rsidR="006D409C" w:rsidRPr="004D3011" w:rsidRDefault="006D409C" w:rsidP="00776643"/>
          <w:p w14:paraId="0DE92622" w14:textId="178B3F83" w:rsidR="006D409C" w:rsidRPr="004D3011" w:rsidRDefault="006D409C" w:rsidP="00776643"/>
          <w:p w14:paraId="44689196" w14:textId="094CC75B" w:rsidR="006D409C" w:rsidRDefault="006D409C" w:rsidP="00267B4B"/>
        </w:tc>
      </w:tr>
      <w:tr w:rsidR="006D409C" w14:paraId="18C068C7" w14:textId="77777777" w:rsidTr="1F497AB5">
        <w:trPr>
          <w:trHeight w:val="1080"/>
        </w:trPr>
        <w:tc>
          <w:tcPr>
            <w:tcW w:w="4421" w:type="dxa"/>
            <w:vMerge/>
            <w:vAlign w:val="bottom"/>
          </w:tcPr>
          <w:p w14:paraId="4FE3D0A6" w14:textId="77777777" w:rsidR="006D409C" w:rsidRDefault="006D409C" w:rsidP="00776643">
            <w:pPr>
              <w:ind w:right="0"/>
              <w:rPr>
                <w:noProof/>
              </w:rPr>
            </w:pPr>
          </w:p>
        </w:tc>
        <w:tc>
          <w:tcPr>
            <w:tcW w:w="504" w:type="dxa"/>
            <w:shd w:val="clear" w:color="auto" w:fill="31521B" w:themeFill="accent2" w:themeFillShade="80"/>
          </w:tcPr>
          <w:p w14:paraId="71C86304" w14:textId="77777777" w:rsidR="006D409C" w:rsidRDefault="006D409C" w:rsidP="00776643">
            <w:pPr>
              <w:tabs>
                <w:tab w:val="left" w:pos="990"/>
              </w:tabs>
            </w:pPr>
          </w:p>
        </w:tc>
        <w:tc>
          <w:tcPr>
            <w:tcW w:w="6618" w:type="dxa"/>
            <w:shd w:val="clear" w:color="auto" w:fill="31521B" w:themeFill="accent2" w:themeFillShade="80"/>
            <w:vAlign w:val="center"/>
          </w:tcPr>
          <w:p w14:paraId="2F8B942E" w14:textId="77777777" w:rsidR="006D409C" w:rsidRDefault="00F67E3D" w:rsidP="00776643">
            <w:pPr>
              <w:pStyle w:val="Heading1"/>
              <w:rPr>
                <w:b/>
              </w:rPr>
            </w:pPr>
            <w:sdt>
              <w:sdtPr>
                <w:id w:val="1669594239"/>
                <w:placeholder>
                  <w:docPart w:val="FF270CB3FC53477F97D3E2CA5004C85A"/>
                </w:placeholder>
                <w:temporary/>
                <w:showingPlcHdr/>
                <w15:appearance w15:val="hidden"/>
              </w:sdtPr>
              <w:sdtEndPr/>
              <w:sdtContent>
                <w:r w:rsidR="006D409C" w:rsidRPr="00776643">
                  <w:rPr>
                    <w:rStyle w:val="Heading2Char"/>
                    <w:b w:val="0"/>
                    <w:bCs w:val="0"/>
                    <w:caps/>
                    <w:sz w:val="48"/>
                    <w:szCs w:val="32"/>
                  </w:rPr>
                  <w:t>SKILLS</w:t>
                </w:r>
              </w:sdtContent>
            </w:sdt>
          </w:p>
        </w:tc>
      </w:tr>
      <w:tr w:rsidR="006D409C" w14:paraId="320437E1" w14:textId="77777777" w:rsidTr="1F497AB5">
        <w:trPr>
          <w:trHeight w:val="2160"/>
        </w:trPr>
        <w:tc>
          <w:tcPr>
            <w:tcW w:w="4421" w:type="dxa"/>
            <w:vMerge/>
            <w:vAlign w:val="bottom"/>
          </w:tcPr>
          <w:p w14:paraId="28805962" w14:textId="77777777" w:rsidR="006D409C" w:rsidRDefault="006D409C" w:rsidP="00776643">
            <w:pPr>
              <w:ind w:right="0"/>
              <w:rPr>
                <w:noProof/>
              </w:rPr>
            </w:pPr>
          </w:p>
        </w:tc>
        <w:tc>
          <w:tcPr>
            <w:tcW w:w="504" w:type="dxa"/>
            <w:tcBorders>
              <w:bottom w:val="nil"/>
            </w:tcBorders>
            <w:tcMar>
              <w:left w:w="0" w:type="dxa"/>
              <w:right w:w="0" w:type="dxa"/>
            </w:tcMar>
          </w:tcPr>
          <w:p w14:paraId="5EF1DC31" w14:textId="77777777" w:rsidR="006D409C" w:rsidRDefault="00F56513" w:rsidP="00776643">
            <w:pPr>
              <w:tabs>
                <w:tab w:val="left" w:pos="990"/>
              </w:tabs>
            </w:pPr>
            <w:r>
              <w:rPr>
                <w:noProof/>
                <w:lang w:val="en-AU" w:eastAsia="en-AU"/>
              </w:rPr>
              <mc:AlternateContent>
                <mc:Choice Requires="wps">
                  <w:drawing>
                    <wp:inline distT="0" distB="0" distL="0" distR="0" wp14:anchorId="1594087F" wp14:editId="6B169D9E">
                      <wp:extent cx="227812" cy="311173"/>
                      <wp:effectExtent l="0" t="3810" r="0" b="0"/>
                      <wp:docPr id="5" name="Right Triangle 3"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75C60"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594087F" id="_x0000_s1028" alt="Decorative"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F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uEBjhxZ6mK&#10;5zvt5wgoMdOwm0obe0uNvaMaOnvYhNHRfoBHKRRcC6h/R8HFUPrrsX3kh+kHTiOygbFtEZl/1lTz&#10;iIi/JMxF8ySDoifWLbJJnsJChyfL8ESu62sFVQRvGfDOkchvRUuWWtWfYMK8QqtwRCUD2/A2s3DD&#10;/eLawhqOYEZl/OrK0TDbQTHfyvuGoXLEuYHIH7afqG4IkovIwuj0XrUj3n4oguLf86KkVFdrq8oK&#10;JyZXmR7X3QLmQqAOBs9w7bj2k/blvwA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pP5jBX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7E175C60" w14:textId="77777777" w:rsidR="00F56513" w:rsidRPr="00AF4EA4" w:rsidRDefault="00F56513" w:rsidP="00F56513">
                            <w:pPr>
                              <w:jc w:val="center"/>
                              <w:rPr>
                                <w:color w:val="455F51" w:themeColor="text2"/>
                              </w:rPr>
                            </w:pPr>
                          </w:p>
                        </w:txbxContent>
                      </v:textbox>
                      <w10:anchorlock/>
                    </v:shape>
                  </w:pict>
                </mc:Fallback>
              </mc:AlternateContent>
            </w:r>
          </w:p>
        </w:tc>
        <w:tc>
          <w:tcPr>
            <w:tcW w:w="6618" w:type="dxa"/>
            <w:tcBorders>
              <w:bottom w:val="nil"/>
            </w:tcBorders>
            <w:vAlign w:val="bottom"/>
          </w:tcPr>
          <w:p w14:paraId="2201CFD3" w14:textId="77777777" w:rsidR="00E90007" w:rsidRDefault="00E90007" w:rsidP="00E90007">
            <w:pPr>
              <w:pStyle w:val="NormalWeb"/>
            </w:pPr>
            <w:proofErr w:type="gramStart"/>
            <w:r>
              <w:rPr>
                <w:rFonts w:hAnsi="Symbol"/>
              </w:rPr>
              <w:t></w:t>
            </w:r>
            <w:r>
              <w:t xml:space="preserve">  </w:t>
            </w:r>
            <w:r>
              <w:rPr>
                <w:rStyle w:val="Strong"/>
                <w:rFonts w:eastAsiaTheme="majorEastAsia"/>
              </w:rPr>
              <w:t>Digital</w:t>
            </w:r>
            <w:proofErr w:type="gramEnd"/>
            <w:r>
              <w:rPr>
                <w:rStyle w:val="Strong"/>
                <w:rFonts w:eastAsiaTheme="majorEastAsia"/>
              </w:rPr>
              <w:t xml:space="preserve"> Marketing Fundamentals</w:t>
            </w:r>
          </w:p>
          <w:p w14:paraId="3A8E9D41" w14:textId="77777777" w:rsidR="00E90007" w:rsidRDefault="00E90007" w:rsidP="00E90007">
            <w:pPr>
              <w:pStyle w:val="NormalWeb"/>
            </w:pPr>
            <w:proofErr w:type="gramStart"/>
            <w:r>
              <w:rPr>
                <w:rFonts w:hAnsi="Symbol"/>
              </w:rPr>
              <w:t></w:t>
            </w:r>
            <w:r>
              <w:t xml:space="preserve">  </w:t>
            </w:r>
            <w:r>
              <w:rPr>
                <w:rStyle w:val="Strong"/>
                <w:rFonts w:eastAsiaTheme="majorEastAsia"/>
              </w:rPr>
              <w:t>Effective</w:t>
            </w:r>
            <w:proofErr w:type="gramEnd"/>
            <w:r>
              <w:rPr>
                <w:rStyle w:val="Strong"/>
                <w:rFonts w:eastAsiaTheme="majorEastAsia"/>
              </w:rPr>
              <w:t xml:space="preserve"> Communication</w:t>
            </w:r>
          </w:p>
          <w:p w14:paraId="0C33AB05" w14:textId="77777777" w:rsidR="00E90007" w:rsidRDefault="00E90007" w:rsidP="00E90007">
            <w:pPr>
              <w:pStyle w:val="NormalWeb"/>
            </w:pPr>
            <w:proofErr w:type="gramStart"/>
            <w:r>
              <w:rPr>
                <w:rFonts w:hAnsi="Symbol"/>
              </w:rPr>
              <w:t></w:t>
            </w:r>
            <w:r>
              <w:t xml:space="preserve">  </w:t>
            </w:r>
            <w:r>
              <w:rPr>
                <w:rStyle w:val="Strong"/>
                <w:rFonts w:eastAsiaTheme="majorEastAsia"/>
              </w:rPr>
              <w:t>Classroom</w:t>
            </w:r>
            <w:proofErr w:type="gramEnd"/>
            <w:r>
              <w:rPr>
                <w:rStyle w:val="Strong"/>
                <w:rFonts w:eastAsiaTheme="majorEastAsia"/>
              </w:rPr>
              <w:t xml:space="preserve"> &amp; Time Management</w:t>
            </w:r>
          </w:p>
          <w:p w14:paraId="3534A194" w14:textId="77777777" w:rsidR="00E90007" w:rsidRDefault="00E90007" w:rsidP="00E90007">
            <w:pPr>
              <w:pStyle w:val="NormalWeb"/>
            </w:pPr>
            <w:proofErr w:type="gramStart"/>
            <w:r>
              <w:rPr>
                <w:rFonts w:hAnsi="Symbol"/>
              </w:rPr>
              <w:t></w:t>
            </w:r>
            <w:r>
              <w:t xml:space="preserve">  </w:t>
            </w:r>
            <w:r>
              <w:rPr>
                <w:rStyle w:val="Strong"/>
                <w:rFonts w:eastAsiaTheme="majorEastAsia"/>
              </w:rPr>
              <w:t>Social</w:t>
            </w:r>
            <w:proofErr w:type="gramEnd"/>
            <w:r>
              <w:rPr>
                <w:rStyle w:val="Strong"/>
                <w:rFonts w:eastAsiaTheme="majorEastAsia"/>
              </w:rPr>
              <w:t xml:space="preserve"> Media Marketing</w:t>
            </w:r>
          </w:p>
          <w:p w14:paraId="3F277E89" w14:textId="77777777" w:rsidR="00E90007" w:rsidRDefault="00E90007" w:rsidP="00E90007">
            <w:pPr>
              <w:pStyle w:val="NormalWeb"/>
            </w:pPr>
            <w:proofErr w:type="gramStart"/>
            <w:r>
              <w:rPr>
                <w:rFonts w:hAnsi="Symbol"/>
              </w:rPr>
              <w:t></w:t>
            </w:r>
            <w:r>
              <w:t xml:space="preserve">  </w:t>
            </w:r>
            <w:r>
              <w:rPr>
                <w:rStyle w:val="Strong"/>
                <w:rFonts w:eastAsiaTheme="majorEastAsia"/>
              </w:rPr>
              <w:t>Team</w:t>
            </w:r>
            <w:proofErr w:type="gramEnd"/>
            <w:r>
              <w:rPr>
                <w:rStyle w:val="Strong"/>
                <w:rFonts w:eastAsiaTheme="majorEastAsia"/>
              </w:rPr>
              <w:t xml:space="preserve"> Collaboration</w:t>
            </w:r>
          </w:p>
          <w:p w14:paraId="7F992A99" w14:textId="0004D782" w:rsidR="00E90007" w:rsidRPr="00E90007" w:rsidRDefault="00E90007" w:rsidP="00E90007">
            <w:pPr>
              <w:pStyle w:val="ListParagraph"/>
              <w:rPr>
                <w:b/>
              </w:rPr>
            </w:pPr>
          </w:p>
        </w:tc>
      </w:tr>
    </w:tbl>
    <w:p w14:paraId="66E075CC" w14:textId="77777777" w:rsidR="00153B84" w:rsidRDefault="00153B84" w:rsidP="005D47DE"/>
    <w:sectPr w:rsidR="00153B84" w:rsidSect="00416D70">
      <w:pgSz w:w="12240" w:h="15840"/>
      <w:pgMar w:top="360" w:right="360" w:bottom="360" w:left="36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AD2A6" w14:textId="77777777" w:rsidR="00866744" w:rsidRDefault="00866744" w:rsidP="00C51CF5">
      <w:r>
        <w:separator/>
      </w:r>
    </w:p>
  </w:endnote>
  <w:endnote w:type="continuationSeparator" w:id="0">
    <w:p w14:paraId="17206857" w14:textId="77777777" w:rsidR="00866744" w:rsidRDefault="00866744"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Mangal">
    <w:panose1 w:val="00000400000000000000"/>
    <w:charset w:val="00"/>
    <w:family w:val="roman"/>
    <w:pitch w:val="variable"/>
    <w:sig w:usb0="00008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D9322" w14:textId="77777777" w:rsidR="00866744" w:rsidRDefault="00866744" w:rsidP="00C51CF5">
      <w:r>
        <w:separator/>
      </w:r>
    </w:p>
  </w:footnote>
  <w:footnote w:type="continuationSeparator" w:id="0">
    <w:p w14:paraId="394F34F6" w14:textId="77777777" w:rsidR="00866744" w:rsidRDefault="00866744" w:rsidP="00C51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190FD1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6B74AD"/>
    <w:multiLevelType w:val="hybridMultilevel"/>
    <w:tmpl w:val="AA68D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D7E3D"/>
    <w:multiLevelType w:val="hybridMultilevel"/>
    <w:tmpl w:val="2C02A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4075628">
    <w:abstractNumId w:val="0"/>
  </w:num>
  <w:num w:numId="2" w16cid:durableId="2112554487">
    <w:abstractNumId w:val="2"/>
  </w:num>
  <w:num w:numId="3" w16cid:durableId="343289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44"/>
    <w:rsid w:val="000521EF"/>
    <w:rsid w:val="000A545F"/>
    <w:rsid w:val="000B17E8"/>
    <w:rsid w:val="000C5405"/>
    <w:rsid w:val="000F3BEA"/>
    <w:rsid w:val="0010314C"/>
    <w:rsid w:val="00153B84"/>
    <w:rsid w:val="00196AAB"/>
    <w:rsid w:val="001A4D1A"/>
    <w:rsid w:val="001B0B3D"/>
    <w:rsid w:val="002559D0"/>
    <w:rsid w:val="00267B4B"/>
    <w:rsid w:val="003A7C7C"/>
    <w:rsid w:val="003B0DB8"/>
    <w:rsid w:val="00416D70"/>
    <w:rsid w:val="00431999"/>
    <w:rsid w:val="00443E2D"/>
    <w:rsid w:val="00572086"/>
    <w:rsid w:val="00575305"/>
    <w:rsid w:val="00597871"/>
    <w:rsid w:val="005D47DE"/>
    <w:rsid w:val="005F364E"/>
    <w:rsid w:val="0062123A"/>
    <w:rsid w:val="00635EF0"/>
    <w:rsid w:val="00646E75"/>
    <w:rsid w:val="00663587"/>
    <w:rsid w:val="00680B54"/>
    <w:rsid w:val="00690B0A"/>
    <w:rsid w:val="006B41B4"/>
    <w:rsid w:val="006D409C"/>
    <w:rsid w:val="006E3B22"/>
    <w:rsid w:val="006F4A12"/>
    <w:rsid w:val="007161B3"/>
    <w:rsid w:val="00776643"/>
    <w:rsid w:val="00797579"/>
    <w:rsid w:val="007D0F5B"/>
    <w:rsid w:val="00862972"/>
    <w:rsid w:val="00866744"/>
    <w:rsid w:val="00882E29"/>
    <w:rsid w:val="008F290E"/>
    <w:rsid w:val="00942045"/>
    <w:rsid w:val="00964B9F"/>
    <w:rsid w:val="009F215D"/>
    <w:rsid w:val="00A73BCA"/>
    <w:rsid w:val="00A75FCE"/>
    <w:rsid w:val="00AC5509"/>
    <w:rsid w:val="00AF4EA4"/>
    <w:rsid w:val="00B0669D"/>
    <w:rsid w:val="00B90CEF"/>
    <w:rsid w:val="00B95D4D"/>
    <w:rsid w:val="00BB464E"/>
    <w:rsid w:val="00C51CF5"/>
    <w:rsid w:val="00C93D20"/>
    <w:rsid w:val="00CA407F"/>
    <w:rsid w:val="00D00A30"/>
    <w:rsid w:val="00D25B7C"/>
    <w:rsid w:val="00D8438A"/>
    <w:rsid w:val="00DB6330"/>
    <w:rsid w:val="00DC71AE"/>
    <w:rsid w:val="00E55D74"/>
    <w:rsid w:val="00E67A6E"/>
    <w:rsid w:val="00E774C3"/>
    <w:rsid w:val="00E8541C"/>
    <w:rsid w:val="00E90007"/>
    <w:rsid w:val="00F3200A"/>
    <w:rsid w:val="00F56513"/>
    <w:rsid w:val="00F67E3D"/>
    <w:rsid w:val="00F72DC6"/>
    <w:rsid w:val="00F77331"/>
    <w:rsid w:val="00FC5CD1"/>
    <w:rsid w:val="00FD27BC"/>
    <w:rsid w:val="03ECC40A"/>
    <w:rsid w:val="09762EBA"/>
    <w:rsid w:val="0D765A21"/>
    <w:rsid w:val="0F4706C2"/>
    <w:rsid w:val="107B7DFD"/>
    <w:rsid w:val="162C0E0A"/>
    <w:rsid w:val="1B8E47FE"/>
    <w:rsid w:val="1EC9ADF4"/>
    <w:rsid w:val="1F497AB5"/>
    <w:rsid w:val="224E32AA"/>
    <w:rsid w:val="22AA1EB7"/>
    <w:rsid w:val="29A790BF"/>
    <w:rsid w:val="29BA31B5"/>
    <w:rsid w:val="2B8DCDB1"/>
    <w:rsid w:val="32AD981E"/>
    <w:rsid w:val="336E6053"/>
    <w:rsid w:val="3528CA6C"/>
    <w:rsid w:val="35691D05"/>
    <w:rsid w:val="35A1628D"/>
    <w:rsid w:val="3B6B860B"/>
    <w:rsid w:val="3EF8A2EB"/>
    <w:rsid w:val="407F56BC"/>
    <w:rsid w:val="4179CF55"/>
    <w:rsid w:val="43B6BD83"/>
    <w:rsid w:val="45AC529D"/>
    <w:rsid w:val="46584252"/>
    <w:rsid w:val="490E2E5D"/>
    <w:rsid w:val="4CB0D0D5"/>
    <w:rsid w:val="4CB3104F"/>
    <w:rsid w:val="4E3F6093"/>
    <w:rsid w:val="50AAEE7A"/>
    <w:rsid w:val="5313BD10"/>
    <w:rsid w:val="57B891C9"/>
    <w:rsid w:val="57C7C6A1"/>
    <w:rsid w:val="5DCE7ACB"/>
    <w:rsid w:val="6241EA84"/>
    <w:rsid w:val="65576EA2"/>
    <w:rsid w:val="65BA654E"/>
    <w:rsid w:val="68587E6C"/>
    <w:rsid w:val="68AA779E"/>
    <w:rsid w:val="68AC2C49"/>
    <w:rsid w:val="6937FC51"/>
    <w:rsid w:val="69761409"/>
    <w:rsid w:val="6C612EB6"/>
    <w:rsid w:val="6F4D1FBA"/>
    <w:rsid w:val="6FE5F98E"/>
    <w:rsid w:val="75237D31"/>
    <w:rsid w:val="75D1D54B"/>
    <w:rsid w:val="7982E595"/>
    <w:rsid w:val="7C29E7DF"/>
    <w:rsid w:val="7F0694C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0DDD2"/>
  <w14:defaultImageDpi w14:val="330"/>
  <w15:chartTrackingRefBased/>
  <w15:docId w15:val="{E82998DA-B966-4300-B1A3-C1B9DE68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1">
    <w:name w:val="Unresolved Mention1"/>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67B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B4B"/>
    <w:rPr>
      <w:rFonts w:ascii="Segoe UI" w:hAnsi="Segoe UI" w:cs="Segoe UI"/>
      <w:sz w:val="18"/>
      <w:szCs w:val="18"/>
    </w:rPr>
  </w:style>
  <w:style w:type="character" w:styleId="UnresolvedMention">
    <w:name w:val="Unresolved Mention"/>
    <w:basedOn w:val="DefaultParagraphFont"/>
    <w:uiPriority w:val="99"/>
    <w:semiHidden/>
    <w:unhideWhenUsed/>
    <w:rsid w:val="00866744"/>
    <w:rPr>
      <w:color w:val="605E5C"/>
      <w:shd w:val="clear" w:color="auto" w:fill="E1DFDD"/>
    </w:rPr>
  </w:style>
  <w:style w:type="paragraph" w:styleId="NormalWeb">
    <w:name w:val="Normal (Web)"/>
    <w:basedOn w:val="Normal"/>
    <w:uiPriority w:val="99"/>
    <w:semiHidden/>
    <w:unhideWhenUsed/>
    <w:rsid w:val="00E90007"/>
    <w:pPr>
      <w:spacing w:before="100" w:beforeAutospacing="1" w:after="100" w:afterAutospacing="1"/>
      <w:ind w:right="0"/>
    </w:pPr>
    <w:rPr>
      <w:rFonts w:ascii="Times New Roman" w:eastAsia="Times New Roman" w:hAnsi="Times New Roman" w:cs="Times New Roman"/>
      <w:sz w:val="24"/>
      <w:lang w:val="en-IN" w:eastAsia="en-IN" w:bidi="hi-IN"/>
    </w:rPr>
  </w:style>
  <w:style w:type="character" w:styleId="Strong">
    <w:name w:val="Strong"/>
    <w:basedOn w:val="DefaultParagraphFont"/>
    <w:uiPriority w:val="22"/>
    <w:qFormat/>
    <w:rsid w:val="00E90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117607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3IN-301731\AppData\Roaming\Microsoft\Templates\Cub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61D0822FE2498ABEB3887321485F82"/>
        <w:category>
          <w:name w:val="General"/>
          <w:gallery w:val="placeholder"/>
        </w:category>
        <w:types>
          <w:type w:val="bbPlcHdr"/>
        </w:types>
        <w:behaviors>
          <w:behavior w:val="content"/>
        </w:behaviors>
        <w:guid w:val="{2A2AB66C-0B16-4E67-A702-6EC4AD16DFC8}"/>
      </w:docPartPr>
      <w:docPartBody>
        <w:p w:rsidR="005A26AD" w:rsidRDefault="005A26AD">
          <w:pPr>
            <w:pStyle w:val="C461D0822FE2498ABEB3887321485F82"/>
          </w:pPr>
          <w:r w:rsidRPr="00036450">
            <w:t>EDUCATION</w:t>
          </w:r>
        </w:p>
      </w:docPartBody>
    </w:docPart>
    <w:docPart>
      <w:docPartPr>
        <w:name w:val="041D0D1808C7429FA12C9DA427CEBFEB"/>
        <w:category>
          <w:name w:val="General"/>
          <w:gallery w:val="placeholder"/>
        </w:category>
        <w:types>
          <w:type w:val="bbPlcHdr"/>
        </w:types>
        <w:behaviors>
          <w:behavior w:val="content"/>
        </w:behaviors>
        <w:guid w:val="{AA8101AF-ABFC-4195-87A2-3BEA32906FD8}"/>
      </w:docPartPr>
      <w:docPartBody>
        <w:p w:rsidR="005A26AD" w:rsidRDefault="005A26AD">
          <w:pPr>
            <w:pStyle w:val="041D0D1808C7429FA12C9DA427CEBFEB"/>
          </w:pPr>
          <w:r w:rsidRPr="005D47DE">
            <w:t>Profile</w:t>
          </w:r>
        </w:p>
      </w:docPartBody>
    </w:docPart>
    <w:docPart>
      <w:docPartPr>
        <w:name w:val="7DAE0767A4154CCA854556DE4E0D060D"/>
        <w:category>
          <w:name w:val="General"/>
          <w:gallery w:val="placeholder"/>
        </w:category>
        <w:types>
          <w:type w:val="bbPlcHdr"/>
        </w:types>
        <w:behaviors>
          <w:behavior w:val="content"/>
        </w:behaviors>
        <w:guid w:val="{44353388-5911-4D7C-8E65-C198C43DD591}"/>
      </w:docPartPr>
      <w:docPartBody>
        <w:p w:rsidR="005A26AD" w:rsidRDefault="005A26AD">
          <w:pPr>
            <w:pStyle w:val="7DAE0767A4154CCA854556DE4E0D060D"/>
          </w:pPr>
          <w:r w:rsidRPr="006B41B4">
            <w:rPr>
              <w:rStyle w:val="Heading2Char"/>
            </w:rPr>
            <w:t>CONTACT</w:t>
          </w:r>
        </w:p>
      </w:docPartBody>
    </w:docPart>
    <w:docPart>
      <w:docPartPr>
        <w:name w:val="144E80CDA4A74F998020D31B77966305"/>
        <w:category>
          <w:name w:val="General"/>
          <w:gallery w:val="placeholder"/>
        </w:category>
        <w:types>
          <w:type w:val="bbPlcHdr"/>
        </w:types>
        <w:behaviors>
          <w:behavior w:val="content"/>
        </w:behaviors>
        <w:guid w:val="{EC2B0721-B51E-4B99-B26D-265D239BBBF6}"/>
      </w:docPartPr>
      <w:docPartBody>
        <w:p w:rsidR="005A26AD" w:rsidRDefault="005A26AD">
          <w:pPr>
            <w:pStyle w:val="144E80CDA4A74F998020D31B77966305"/>
          </w:pPr>
          <w:r w:rsidRPr="006B41B4">
            <w:t>PHONE:</w:t>
          </w:r>
        </w:p>
      </w:docPartBody>
    </w:docPart>
    <w:docPart>
      <w:docPartPr>
        <w:name w:val="5A446E3E470047FB9EA2A9B7FEB41030"/>
        <w:category>
          <w:name w:val="General"/>
          <w:gallery w:val="placeholder"/>
        </w:category>
        <w:types>
          <w:type w:val="bbPlcHdr"/>
        </w:types>
        <w:behaviors>
          <w:behavior w:val="content"/>
        </w:behaviors>
        <w:guid w:val="{D83359D1-DBD7-4CC5-AD61-E459CE1F931E}"/>
      </w:docPartPr>
      <w:docPartBody>
        <w:p w:rsidR="005A26AD" w:rsidRDefault="005A26AD">
          <w:pPr>
            <w:pStyle w:val="5A446E3E470047FB9EA2A9B7FEB41030"/>
          </w:pPr>
          <w:r w:rsidRPr="006B41B4">
            <w:t>WEBSITE:</w:t>
          </w:r>
        </w:p>
      </w:docPartBody>
    </w:docPart>
    <w:docPart>
      <w:docPartPr>
        <w:name w:val="9D61698643C84E98A6A0A79F28BF6FD7"/>
        <w:category>
          <w:name w:val="General"/>
          <w:gallery w:val="placeholder"/>
        </w:category>
        <w:types>
          <w:type w:val="bbPlcHdr"/>
        </w:types>
        <w:behaviors>
          <w:behavior w:val="content"/>
        </w:behaviors>
        <w:guid w:val="{16F5251D-46D4-4F99-BC28-6F1F2CF55B76}"/>
      </w:docPartPr>
      <w:docPartBody>
        <w:p w:rsidR="005A26AD" w:rsidRDefault="005A26AD">
          <w:pPr>
            <w:pStyle w:val="9D61698643C84E98A6A0A79F28BF6FD7"/>
          </w:pPr>
          <w:r w:rsidRPr="00267B4B">
            <w:rPr>
              <w:lang w:val="fr-FR"/>
            </w:rPr>
            <w:t>EMAIL:</w:t>
          </w:r>
        </w:p>
      </w:docPartBody>
    </w:docPart>
    <w:docPart>
      <w:docPartPr>
        <w:name w:val="F770D67234B542AFACAC72BF9230E66D"/>
        <w:category>
          <w:name w:val="General"/>
          <w:gallery w:val="placeholder"/>
        </w:category>
        <w:types>
          <w:type w:val="bbPlcHdr"/>
        </w:types>
        <w:behaviors>
          <w:behavior w:val="content"/>
        </w:behaviors>
        <w:guid w:val="{450F65D9-F0E7-4DE3-809D-8C6B50A9627E}"/>
      </w:docPartPr>
      <w:docPartBody>
        <w:p w:rsidR="005A26AD" w:rsidRDefault="005A26AD">
          <w:pPr>
            <w:pStyle w:val="F770D67234B542AFACAC72BF9230E66D"/>
          </w:pPr>
          <w:r w:rsidRPr="00036450">
            <w:t>WORK EXPERIENCE</w:t>
          </w:r>
        </w:p>
      </w:docPartBody>
    </w:docPart>
    <w:docPart>
      <w:docPartPr>
        <w:name w:val="FF270CB3FC53477F97D3E2CA5004C85A"/>
        <w:category>
          <w:name w:val="General"/>
          <w:gallery w:val="placeholder"/>
        </w:category>
        <w:types>
          <w:type w:val="bbPlcHdr"/>
        </w:types>
        <w:behaviors>
          <w:behavior w:val="content"/>
        </w:behaviors>
        <w:guid w:val="{577F7C41-EAEC-48B0-94BE-D6DAA7DEB585}"/>
      </w:docPartPr>
      <w:docPartBody>
        <w:p w:rsidR="005A26AD" w:rsidRDefault="005A26AD">
          <w:pPr>
            <w:pStyle w:val="FF270CB3FC53477F97D3E2CA5004C85A"/>
          </w:pPr>
          <w:r w:rsidRPr="00776643">
            <w:rPr>
              <w:rStyle w:val="Heading2Char"/>
              <w:caps w:val="0"/>
              <w:sz w:val="48"/>
              <w:szCs w:val="32"/>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Mangal">
    <w:panose1 w:val="00000400000000000000"/>
    <w:charset w:val="00"/>
    <w:family w:val="roman"/>
    <w:pitch w:val="variable"/>
    <w:sig w:usb0="00008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AD"/>
    <w:rsid w:val="005A26AD"/>
    <w:rsid w:val="00D25B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kern w:val="0"/>
      <w:sz w:val="26"/>
      <w:szCs w:val="26"/>
      <w:lang w:val="en-US"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61D0822FE2498ABEB3887321485F82">
    <w:name w:val="C461D0822FE2498ABEB3887321485F82"/>
  </w:style>
  <w:style w:type="paragraph" w:customStyle="1" w:styleId="AB6F8060348D4C608E83D9B20434564D">
    <w:name w:val="AB6F8060348D4C608E83D9B20434564D"/>
  </w:style>
  <w:style w:type="paragraph" w:customStyle="1" w:styleId="6C939CF10C064BF79946B80EB68D1D30">
    <w:name w:val="6C939CF10C064BF79946B80EB68D1D30"/>
  </w:style>
  <w:style w:type="paragraph" w:customStyle="1" w:styleId="2551E69666614B65B697B88947505635">
    <w:name w:val="2551E69666614B65B697B88947505635"/>
  </w:style>
  <w:style w:type="paragraph" w:customStyle="1" w:styleId="A6040056604C4D648D16A7504591BF92">
    <w:name w:val="A6040056604C4D648D16A7504591BF92"/>
  </w:style>
  <w:style w:type="paragraph" w:customStyle="1" w:styleId="C4B27E0DDD614C5C86409BFC797DE94D">
    <w:name w:val="C4B27E0DDD614C5C86409BFC797DE94D"/>
  </w:style>
  <w:style w:type="paragraph" w:customStyle="1" w:styleId="869B54C1DC9C47529A58E5B02F301340">
    <w:name w:val="869B54C1DC9C47529A58E5B02F301340"/>
  </w:style>
  <w:style w:type="paragraph" w:customStyle="1" w:styleId="04CDD02BE3AA4CDFB878A1B5C7EF51B7">
    <w:name w:val="04CDD02BE3AA4CDFB878A1B5C7EF51B7"/>
  </w:style>
  <w:style w:type="paragraph" w:customStyle="1" w:styleId="5801C5D74B6447BDA43650190869E015">
    <w:name w:val="5801C5D74B6447BDA43650190869E015"/>
  </w:style>
  <w:style w:type="paragraph" w:customStyle="1" w:styleId="041D0D1808C7429FA12C9DA427CEBFEB">
    <w:name w:val="041D0D1808C7429FA12C9DA427CEBFEB"/>
  </w:style>
  <w:style w:type="paragraph" w:customStyle="1" w:styleId="F65D6AFA4EF846D1A900597DCA535791">
    <w:name w:val="F65D6AFA4EF846D1A900597DCA53579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6"/>
      <w:szCs w:val="26"/>
      <w:lang w:val="en-US" w:eastAsia="ja-JP" w:bidi="ar-SA"/>
      <w14:ligatures w14:val="none"/>
    </w:rPr>
  </w:style>
  <w:style w:type="paragraph" w:customStyle="1" w:styleId="7DAE0767A4154CCA854556DE4E0D060D">
    <w:name w:val="7DAE0767A4154CCA854556DE4E0D060D"/>
  </w:style>
  <w:style w:type="paragraph" w:customStyle="1" w:styleId="144E80CDA4A74F998020D31B77966305">
    <w:name w:val="144E80CDA4A74F998020D31B77966305"/>
  </w:style>
  <w:style w:type="paragraph" w:customStyle="1" w:styleId="A19CD72772254073970E88271FEBA439">
    <w:name w:val="A19CD72772254073970E88271FEBA439"/>
  </w:style>
  <w:style w:type="paragraph" w:customStyle="1" w:styleId="5A446E3E470047FB9EA2A9B7FEB41030">
    <w:name w:val="5A446E3E470047FB9EA2A9B7FEB41030"/>
  </w:style>
  <w:style w:type="paragraph" w:customStyle="1" w:styleId="98BDB3057A8F4530B67062C69B4065BA">
    <w:name w:val="98BDB3057A8F4530B67062C69B4065BA"/>
  </w:style>
  <w:style w:type="paragraph" w:customStyle="1" w:styleId="9D61698643C84E98A6A0A79F28BF6FD7">
    <w:name w:val="9D61698643C84E98A6A0A79F28BF6FD7"/>
  </w:style>
  <w:style w:type="character" w:styleId="Hyperlink">
    <w:name w:val="Hyperlink"/>
    <w:basedOn w:val="DefaultParagraphFont"/>
    <w:uiPriority w:val="99"/>
    <w:unhideWhenUsed/>
    <w:rPr>
      <w:color w:val="833C0B" w:themeColor="accent2" w:themeShade="80"/>
      <w:u w:val="single"/>
    </w:rPr>
  </w:style>
  <w:style w:type="paragraph" w:customStyle="1" w:styleId="9EA12657A621485BB6559ADC885C3C0A">
    <w:name w:val="9EA12657A621485BB6559ADC885C3C0A"/>
  </w:style>
  <w:style w:type="paragraph" w:customStyle="1" w:styleId="F770D67234B542AFACAC72BF9230E66D">
    <w:name w:val="F770D67234B542AFACAC72BF9230E66D"/>
  </w:style>
  <w:style w:type="paragraph" w:customStyle="1" w:styleId="7E44D40C29AD4E4283E5B575355A9676">
    <w:name w:val="7E44D40C29AD4E4283E5B575355A9676"/>
  </w:style>
  <w:style w:type="paragraph" w:customStyle="1" w:styleId="593FC8FF56E4405D8098E47B2B3F2EAA">
    <w:name w:val="593FC8FF56E4405D8098E47B2B3F2EAA"/>
  </w:style>
  <w:style w:type="paragraph" w:customStyle="1" w:styleId="F18EC55DF03149F697C0D3709E475991">
    <w:name w:val="F18EC55DF03149F697C0D3709E475991"/>
  </w:style>
  <w:style w:type="paragraph" w:customStyle="1" w:styleId="B345E942AB0E4BB689E497DE5C38D40A">
    <w:name w:val="B345E942AB0E4BB689E497DE5C38D40A"/>
  </w:style>
  <w:style w:type="paragraph" w:customStyle="1" w:styleId="74955CD331F64F2D87CD0AA735383929">
    <w:name w:val="74955CD331F64F2D87CD0AA735383929"/>
  </w:style>
  <w:style w:type="paragraph" w:customStyle="1" w:styleId="7DC74B4064CF4FE1B7831D41A3196846">
    <w:name w:val="7DC74B4064CF4FE1B7831D41A3196846"/>
  </w:style>
  <w:style w:type="paragraph" w:customStyle="1" w:styleId="FB69E2AE20C2410BBB3BA28B259562BF">
    <w:name w:val="FB69E2AE20C2410BBB3BA28B259562BF"/>
  </w:style>
  <w:style w:type="paragraph" w:customStyle="1" w:styleId="1851696672194441B3CD5E5438113365">
    <w:name w:val="1851696672194441B3CD5E5438113365"/>
  </w:style>
  <w:style w:type="paragraph" w:customStyle="1" w:styleId="5D95D95C22144A6E9F2212C611363F49">
    <w:name w:val="5D95D95C22144A6E9F2212C611363F49"/>
  </w:style>
  <w:style w:type="paragraph" w:customStyle="1" w:styleId="FF270CB3FC53477F97D3E2CA5004C85A">
    <w:name w:val="FF270CB3FC53477F97D3E2CA5004C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7E8FA5-BA72-499C-A198-7B480DF17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ECB769-24DF-4C8E-B73C-3610BB00B92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DC8523B-DE6D-4008-9188-315A18022F8F}">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Cubist resume</Template>
  <TotalTime>0</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 raval</cp:lastModifiedBy>
  <cp:revision>2</cp:revision>
  <dcterms:created xsi:type="dcterms:W3CDTF">2025-06-01T00:20:00Z</dcterms:created>
  <dcterms:modified xsi:type="dcterms:W3CDTF">2025-06-01T00:20:00Z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